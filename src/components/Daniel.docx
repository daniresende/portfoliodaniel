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09"/>
        <w:gridCol w:w="2803"/>
        <w:gridCol w:w="3510"/>
        <w:gridCol w:w="2759"/>
        <w:gridCol w:w="685"/>
      </w:tblGrid>
      <w:tr w:rsidR="00605A5B" w:rsidRPr="008E3199" w14:paraId="26E43B93" w14:textId="77777777" w:rsidTr="00CC67FD">
        <w:trPr>
          <w:trHeight w:val="2285"/>
        </w:trPr>
        <w:tc>
          <w:tcPr>
            <w:tcW w:w="709" w:type="dxa"/>
            <w:tcBorders>
              <w:bottom w:val="single" w:sz="18" w:space="0" w:color="648276" w:themeColor="accent5"/>
            </w:tcBorders>
          </w:tcPr>
          <w:p w14:paraId="47A34597" w14:textId="77777777" w:rsidR="00605A5B" w:rsidRPr="008E3199" w:rsidRDefault="00605A5B">
            <w:pPr>
              <w:rPr>
                <w:noProof/>
                <w:lang w:val="pt-BR"/>
              </w:rPr>
            </w:pPr>
          </w:p>
        </w:tc>
        <w:tc>
          <w:tcPr>
            <w:tcW w:w="9072" w:type="dxa"/>
            <w:gridSpan w:val="3"/>
            <w:tcBorders>
              <w:bottom w:val="single" w:sz="18" w:space="0" w:color="648276" w:themeColor="accent5"/>
            </w:tcBorders>
          </w:tcPr>
          <w:p w14:paraId="5DB17BF5" w14:textId="4D754775" w:rsidR="00605A5B" w:rsidRPr="008E3199" w:rsidRDefault="004557DC" w:rsidP="00605A5B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Daniel</w:t>
            </w:r>
            <w:r w:rsidR="00A77921" w:rsidRPr="008E3199">
              <w:rPr>
                <w:noProof/>
                <w:lang w:val="pt-BR" w:bidi="pt-BR"/>
              </w:rPr>
              <w:t xml:space="preserve"> </w:t>
            </w:r>
            <w:r>
              <w:rPr>
                <w:rStyle w:val="nfase"/>
                <w:noProof/>
                <w:lang w:val="pt-BR"/>
              </w:rPr>
              <w:t>R</w:t>
            </w:r>
            <w:r>
              <w:rPr>
                <w:rStyle w:val="nfase"/>
              </w:rPr>
              <w:t>esende</w:t>
            </w:r>
          </w:p>
          <w:p w14:paraId="7CED587E" w14:textId="6FE29E82" w:rsidR="00605A5B" w:rsidRPr="008E3199" w:rsidRDefault="001C16CC" w:rsidP="00A77921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Técnico em Análise e Desenvolvimento de Distemas</w:t>
            </w:r>
          </w:p>
        </w:tc>
        <w:tc>
          <w:tcPr>
            <w:tcW w:w="685" w:type="dxa"/>
            <w:tcBorders>
              <w:bottom w:val="single" w:sz="18" w:space="0" w:color="648276" w:themeColor="accent5"/>
            </w:tcBorders>
          </w:tcPr>
          <w:p w14:paraId="3868C898" w14:textId="77777777" w:rsidR="00605A5B" w:rsidRPr="008E3199" w:rsidRDefault="00605A5B">
            <w:pPr>
              <w:rPr>
                <w:noProof/>
                <w:lang w:val="pt-BR"/>
              </w:rPr>
            </w:pPr>
          </w:p>
        </w:tc>
      </w:tr>
      <w:tr w:rsidR="00F4501B" w:rsidRPr="008E3199" w14:paraId="22618E87" w14:textId="77777777" w:rsidTr="00CC67FD">
        <w:tc>
          <w:tcPr>
            <w:tcW w:w="351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CCE2D67" w14:textId="77777777"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51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CB08855" w14:textId="77777777"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444" w:type="dxa"/>
            <w:gridSpan w:val="2"/>
            <w:tcBorders>
              <w:top w:val="single" w:sz="18" w:space="0" w:color="648276" w:themeColor="accent5"/>
            </w:tcBorders>
          </w:tcPr>
          <w:p w14:paraId="0B6AFC66" w14:textId="77777777" w:rsidR="00F4501B" w:rsidRPr="008E3199" w:rsidRDefault="00F4501B">
            <w:pPr>
              <w:rPr>
                <w:noProof/>
                <w:lang w:val="pt-BR"/>
              </w:rPr>
            </w:pPr>
          </w:p>
        </w:tc>
      </w:tr>
      <w:tr w:rsidR="00605A5B" w:rsidRPr="008E3199" w14:paraId="2156A51E" w14:textId="77777777" w:rsidTr="00CC67FD">
        <w:trPr>
          <w:trHeight w:val="2057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13A590BC" w14:textId="77777777" w:rsidR="00605A5B" w:rsidRPr="008E3199" w:rsidRDefault="00712E4C" w:rsidP="00605A5B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04447469"/>
                <w:placeholder>
                  <w:docPart w:val="748BCA6619A14694905B7BF82E3CC6B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p w14:paraId="3AE9A254" w14:textId="77777777" w:rsidR="004557DC" w:rsidRDefault="004557D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Daniel Henrique Resende</w:t>
            </w:r>
          </w:p>
          <w:p w14:paraId="24B0367B" w14:textId="5DFFD70B" w:rsidR="00C1095A" w:rsidRPr="008E3199" w:rsidRDefault="004557D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Rua Belgica, 46, Outeiro de Passargada, Cotia, São Paulo.</w:t>
            </w:r>
          </w:p>
          <w:p w14:paraId="1726CB40" w14:textId="43ED3F07" w:rsidR="00C1095A" w:rsidRPr="008E3199" w:rsidRDefault="004557DC" w:rsidP="00C1095A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11 99858-3485</w:t>
            </w:r>
          </w:p>
          <w:p w14:paraId="4650236D" w14:textId="63E7CAF3" w:rsidR="00C1095A" w:rsidRPr="008E3199" w:rsidRDefault="004557DC" w:rsidP="00C1095A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danielresend20007@gmail.com</w:t>
            </w:r>
            <w:r w:rsidR="001C16CC">
              <w:rPr>
                <w:noProof/>
                <w:lang w:val="pt-BR"/>
              </w:rPr>
              <w:t>.</w:t>
            </w:r>
          </w:p>
          <w:p w14:paraId="0B6BE9E3" w14:textId="77777777" w:rsidR="00605A5B" w:rsidRPr="008E3199" w:rsidRDefault="00605A5B" w:rsidP="00605A5B">
            <w:pPr>
              <w:pStyle w:val="TextoEsquerda"/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5F86269" w14:textId="77777777" w:rsidR="00605A5B" w:rsidRPr="008E3199" w:rsidRDefault="00712E4C" w:rsidP="00605A5B">
            <w:pPr>
              <w:pStyle w:val="Ttulo2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651833632"/>
                <w:placeholder>
                  <w:docPart w:val="6DD62B728DDA4F7183C635A11B9AB52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Objetivo</w:t>
                </w:r>
              </w:sdtContent>
            </w:sdt>
          </w:p>
          <w:p w14:paraId="64E431C8" w14:textId="38C69653" w:rsidR="00605A5B" w:rsidRPr="008E3199" w:rsidRDefault="00B14DF7" w:rsidP="006E70D3">
            <w:pPr>
              <w:pStyle w:val="TextoDirei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Busco minha primeira experiência de emprego na área após a formaç</w:t>
            </w:r>
            <w:r w:rsidR="002513BC">
              <w:rPr>
                <w:noProof/>
                <w:lang w:val="pt-BR"/>
              </w:rPr>
              <w:t>ã</w:t>
            </w:r>
            <w:r>
              <w:rPr>
                <w:noProof/>
                <w:lang w:val="pt-BR"/>
              </w:rPr>
              <w:t xml:space="preserve">o no curso técnico em análise e desenvolvimento de sistemas, para aprender </w:t>
            </w:r>
            <w:r w:rsidR="00E72182">
              <w:rPr>
                <w:noProof/>
                <w:lang w:val="pt-BR"/>
              </w:rPr>
              <w:t xml:space="preserve">cada vez mais </w:t>
            </w:r>
            <w:r>
              <w:rPr>
                <w:noProof/>
                <w:lang w:val="pt-BR"/>
              </w:rPr>
              <w:t xml:space="preserve">e evoluir profissionalmente e </w:t>
            </w:r>
            <w:r w:rsidR="00E72182">
              <w:rPr>
                <w:noProof/>
                <w:lang w:val="pt-BR"/>
              </w:rPr>
              <w:t xml:space="preserve">também </w:t>
            </w:r>
            <w:r>
              <w:rPr>
                <w:noProof/>
                <w:lang w:val="pt-BR"/>
              </w:rPr>
              <w:t>como pessoa</w:t>
            </w:r>
            <w:r w:rsidR="00E72182">
              <w:rPr>
                <w:noProof/>
                <w:lang w:val="pt-BR"/>
              </w:rPr>
              <w:t>.</w:t>
            </w:r>
            <w:r>
              <w:rPr>
                <w:noProof/>
                <w:lang w:val="pt-BR"/>
              </w:rPr>
              <w:t xml:space="preserve"> </w:t>
            </w:r>
          </w:p>
        </w:tc>
      </w:tr>
      <w:tr w:rsidR="000E1D44" w:rsidRPr="008E3199" w14:paraId="7B383373" w14:textId="77777777" w:rsidTr="00CC67FD">
        <w:trPr>
          <w:trHeight w:val="3688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1409331D" w14:textId="77777777" w:rsidR="000E1D44" w:rsidRPr="008E3199" w:rsidRDefault="00712E4C" w:rsidP="000E1D44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723097672"/>
                <w:placeholder>
                  <w:docPart w:val="19065B6A54A44C70B1F388436ED1B56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Escolaridade</w:t>
                </w:r>
              </w:sdtContent>
            </w:sdt>
          </w:p>
          <w:p w14:paraId="3AB7B70F" w14:textId="6862C86B" w:rsidR="001C16CC" w:rsidRPr="001C16CC" w:rsidRDefault="00712E4C" w:rsidP="001C16C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Ensino médio integrado ao técnico em Análise e Desenvolvimento de Sistemas, Etec de Cotia.</w:t>
            </w: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-1767221959"/>
              <w:placeholder>
                <w:docPart w:val="904FE733412E4A9982E6350670C4F663"/>
              </w:placeholder>
              <w:temporary/>
              <w:showingPlcHdr/>
              <w15:appearance w15:val="hidden"/>
              <w:text/>
            </w:sdtPr>
            <w:sdtEndPr/>
            <w:sdtContent>
              <w:p w14:paraId="34F67B90" w14:textId="77777777" w:rsidR="00A77921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Experiência</w:t>
                </w:r>
              </w:p>
            </w:sdtContent>
          </w:sdt>
          <w:p w14:paraId="6EEF173B" w14:textId="7B164409" w:rsidR="000E1D44" w:rsidRPr="008E3199" w:rsidRDefault="002513BC" w:rsidP="000E1D44">
            <w:pPr>
              <w:pStyle w:val="TextoPequen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2017-2020</w:t>
            </w:r>
          </w:p>
          <w:p w14:paraId="655B1D0E" w14:textId="1D1DA305" w:rsidR="000E1D44" w:rsidRPr="008E3199" w:rsidRDefault="002513BC" w:rsidP="000E1D44">
            <w:pPr>
              <w:pStyle w:val="TextoDirei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Inglês intermediário</w:t>
            </w:r>
            <w:r w:rsidR="000E1D44" w:rsidRPr="008E3199">
              <w:rPr>
                <w:noProof/>
                <w:lang w:val="pt-BR" w:bidi="pt-BR"/>
              </w:rPr>
              <w:t xml:space="preserve"> • </w:t>
            </w:r>
            <w:r>
              <w:rPr>
                <w:noProof/>
                <w:lang w:val="pt-BR"/>
              </w:rPr>
              <w:t>Tomorrows</w:t>
            </w:r>
            <w:r w:rsidR="001B60DC">
              <w:rPr>
                <w:noProof/>
                <w:lang w:val="pt-BR" w:bidi="pt-BR"/>
              </w:rPr>
              <w:t>.</w:t>
            </w:r>
          </w:p>
          <w:p w14:paraId="73768E34" w14:textId="77777777" w:rsidR="000E1D44" w:rsidRPr="008E3199" w:rsidRDefault="000E1D44" w:rsidP="000E1D44">
            <w:pPr>
              <w:pStyle w:val="TextoDireita"/>
              <w:rPr>
                <w:noProof/>
                <w:sz w:val="21"/>
                <w:lang w:val="pt-BR"/>
              </w:rPr>
            </w:pPr>
          </w:p>
          <w:p w14:paraId="263A6537" w14:textId="1936ED47" w:rsidR="0057534A" w:rsidRPr="008E3199" w:rsidRDefault="002513BC" w:rsidP="0057534A">
            <w:pPr>
              <w:pStyle w:val="TextoPequen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2023</w:t>
            </w:r>
          </w:p>
          <w:p w14:paraId="2949C06E" w14:textId="3E9B6C3A" w:rsidR="0057534A" w:rsidRPr="008E3199" w:rsidRDefault="002513BC" w:rsidP="0057534A">
            <w:pPr>
              <w:pStyle w:val="TextoDirei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Participação no Hackathon</w:t>
            </w:r>
            <w:r w:rsidR="001B60DC">
              <w:rPr>
                <w:noProof/>
                <w:lang w:val="pt-BR"/>
              </w:rPr>
              <w:t>.</w:t>
            </w:r>
          </w:p>
          <w:p w14:paraId="0D680073" w14:textId="77777777" w:rsidR="000E1D44" w:rsidRPr="008E3199" w:rsidRDefault="0057534A" w:rsidP="0057534A">
            <w:pPr>
              <w:pStyle w:val="TextoDireita"/>
              <w:rPr>
                <w:noProof/>
                <w:sz w:val="21"/>
                <w:lang w:val="pt-BR"/>
              </w:rPr>
            </w:pPr>
            <w:r w:rsidRPr="008E3199">
              <w:rPr>
                <w:noProof/>
                <w:sz w:val="21"/>
                <w:szCs w:val="21"/>
                <w:lang w:val="pt-BR" w:bidi="pt-BR"/>
              </w:rPr>
              <w:t xml:space="preserve"> </w:t>
            </w:r>
          </w:p>
          <w:p w14:paraId="69E5F000" w14:textId="3DD85514" w:rsidR="0057534A" w:rsidRPr="008E3199" w:rsidRDefault="002513BC" w:rsidP="0057534A">
            <w:pPr>
              <w:pStyle w:val="TextoPequen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2021</w:t>
            </w:r>
          </w:p>
          <w:p w14:paraId="42ABD5CC" w14:textId="1A656333" w:rsidR="001B60DC" w:rsidRDefault="002513BC" w:rsidP="001B60DC">
            <w:pPr>
              <w:pStyle w:val="TextoDireita"/>
              <w:rPr>
                <w:noProof/>
                <w:lang w:val="pt-BR" w:bidi="pt-BR"/>
              </w:rPr>
            </w:pPr>
            <w:r>
              <w:rPr>
                <w:noProof/>
                <w:lang w:val="pt-BR" w:bidi="pt-BR"/>
              </w:rPr>
              <w:t>Ismart Online</w:t>
            </w:r>
            <w:r w:rsidR="001B60DC">
              <w:rPr>
                <w:noProof/>
                <w:lang w:val="pt-BR" w:bidi="pt-BR"/>
              </w:rPr>
              <w:t>.</w:t>
            </w:r>
          </w:p>
          <w:p w14:paraId="5535C59B" w14:textId="77777777" w:rsidR="001B60DC" w:rsidRPr="008E3199" w:rsidRDefault="001B60DC" w:rsidP="001B60DC">
            <w:pPr>
              <w:pStyle w:val="TextoDireita"/>
              <w:rPr>
                <w:noProof/>
                <w:sz w:val="21"/>
                <w:lang w:val="pt-BR"/>
              </w:rPr>
            </w:pPr>
          </w:p>
          <w:p w14:paraId="0AEAA4A0" w14:textId="77777777" w:rsidR="001B60DC" w:rsidRPr="008E3199" w:rsidRDefault="001B60DC" w:rsidP="001B60DC">
            <w:pPr>
              <w:pStyle w:val="TextoPequen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2021</w:t>
            </w:r>
          </w:p>
          <w:p w14:paraId="6A23D1E5" w14:textId="130AA4EA" w:rsidR="001B60DC" w:rsidRPr="001B60DC" w:rsidRDefault="001B60DC" w:rsidP="001B60DC">
            <w:pPr>
              <w:pStyle w:val="TextoDireita"/>
              <w:rPr>
                <w:noProof/>
                <w:lang w:val="pt-BR" w:bidi="pt-BR"/>
              </w:rPr>
            </w:pPr>
            <w:r>
              <w:rPr>
                <w:noProof/>
                <w:lang w:val="pt-BR" w:bidi="pt-BR"/>
              </w:rPr>
              <w:t>Projeto Pense Grande</w:t>
            </w:r>
            <w:r w:rsidR="0057534A" w:rsidRPr="008E3199">
              <w:rPr>
                <w:noProof/>
                <w:lang w:val="pt-BR" w:bidi="pt-BR"/>
              </w:rPr>
              <w:t xml:space="preserve"> </w:t>
            </w:r>
            <w:r w:rsidRPr="008E3199">
              <w:rPr>
                <w:noProof/>
                <w:lang w:val="pt-BR" w:bidi="pt-BR"/>
              </w:rPr>
              <w:t>•</w:t>
            </w:r>
            <w:r>
              <w:rPr>
                <w:noProof/>
                <w:lang w:val="pt-BR" w:bidi="pt-BR"/>
              </w:rPr>
              <w:t xml:space="preserve"> Fundação Telefônica Vivo.</w:t>
            </w:r>
          </w:p>
        </w:tc>
      </w:tr>
      <w:tr w:rsidR="000E1D44" w:rsidRPr="008E3199" w14:paraId="1F67C8F7" w14:textId="77777777" w:rsidTr="00CC67FD">
        <w:trPr>
          <w:trHeight w:val="2375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361ACD3F" w14:textId="77777777" w:rsidR="000E1D44" w:rsidRPr="008E3199" w:rsidRDefault="00712E4C" w:rsidP="00A77921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42716918"/>
                <w:placeholder>
                  <w:docPart w:val="D8BB55AB5F474DD6B20DD342C47C989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Habilidades Principais</w:t>
                </w:r>
              </w:sdtContent>
            </w:sdt>
          </w:p>
          <w:p w14:paraId="4A59902D" w14:textId="4C3430B4" w:rsidR="004557DC" w:rsidRDefault="004557D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Programação Android, Java, Python, C#;</w:t>
            </w:r>
          </w:p>
          <w:p w14:paraId="405F9FD1" w14:textId="0F293605" w:rsidR="004557DC" w:rsidRDefault="004557D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Liderança; </w:t>
            </w:r>
          </w:p>
          <w:p w14:paraId="70B47DA4" w14:textId="5744DD62" w:rsidR="004557DC" w:rsidRDefault="004557D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Raciocínio lógico;</w:t>
            </w:r>
          </w:p>
          <w:p w14:paraId="550F5A6E" w14:textId="490D0900" w:rsidR="004557DC" w:rsidRDefault="004557D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Design digital;</w:t>
            </w:r>
          </w:p>
          <w:p w14:paraId="7BF20A5F" w14:textId="40F2E722" w:rsidR="001C16CC" w:rsidRDefault="004557D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Adaptabilidade</w:t>
            </w:r>
            <w:r w:rsidR="001C16CC">
              <w:rPr>
                <w:noProof/>
                <w:lang w:val="pt-BR"/>
              </w:rPr>
              <w:t>;</w:t>
            </w:r>
          </w:p>
          <w:p w14:paraId="6CACF26A" w14:textId="4199E9B4" w:rsidR="001C16CC" w:rsidRDefault="001C16C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Persuasão;</w:t>
            </w:r>
          </w:p>
          <w:p w14:paraId="2CC7424D" w14:textId="48A77CE0" w:rsidR="001C16CC" w:rsidRDefault="001C16C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Paciência;</w:t>
            </w:r>
          </w:p>
          <w:p w14:paraId="7B2C0B9E" w14:textId="5C6E7916" w:rsidR="001C16CC" w:rsidRDefault="001C16C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Inovação;</w:t>
            </w:r>
          </w:p>
          <w:p w14:paraId="64B85CC6" w14:textId="1528276C" w:rsidR="001C16CC" w:rsidRDefault="001C16C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Organização;</w:t>
            </w:r>
          </w:p>
          <w:p w14:paraId="381F4A90" w14:textId="407D1953" w:rsidR="001C16CC" w:rsidRDefault="001C16C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Comunicação;</w:t>
            </w:r>
          </w:p>
          <w:p w14:paraId="3D898DF3" w14:textId="582AA6F8" w:rsidR="001C16CC" w:rsidRDefault="001C16C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Trabalho em equipe;</w:t>
            </w:r>
          </w:p>
          <w:p w14:paraId="1BA9796E" w14:textId="78C3F066" w:rsidR="004557DC" w:rsidRPr="004557DC" w:rsidRDefault="001C16CC" w:rsidP="004557DC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Respeito a prazos.</w:t>
            </w:r>
          </w:p>
        </w:tc>
        <w:tc>
          <w:tcPr>
            <w:tcW w:w="6954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61914896"/>
              <w:placeholder>
                <w:docPart w:val="1729952EF45343B2A5630BC0105B7014"/>
              </w:placeholder>
              <w:temporary/>
              <w:showingPlcHdr/>
              <w15:appearance w15:val="hidden"/>
              <w:text/>
            </w:sdtPr>
            <w:sdtEndPr/>
            <w:sdtContent>
              <w:p w14:paraId="4FA441CF" w14:textId="77777777" w:rsidR="000E1D44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Comunicação</w:t>
                </w:r>
              </w:p>
            </w:sdtContent>
          </w:sdt>
          <w:p w14:paraId="49B73A10" w14:textId="16156115" w:rsidR="0057534A" w:rsidRPr="008E3199" w:rsidRDefault="002513BC" w:rsidP="002513BC">
            <w:pPr>
              <w:pStyle w:val="TextoDireita"/>
              <w:rPr>
                <w:noProof/>
                <w:lang w:val="pt-BR"/>
              </w:rPr>
            </w:pPr>
            <w:r>
              <w:rPr>
                <w:noProof/>
                <w:w w:val="105"/>
                <w:lang w:val="pt-BR"/>
              </w:rPr>
              <w:t xml:space="preserve">Quando sou confiante com o tema, faço excelentes apresentações em trabalhos de seminários na escola. Não encontro dificuldades em falar com pessoas ou cobra-lás de algo que precisa ser feito se necessário. </w:t>
            </w:r>
          </w:p>
          <w:p w14:paraId="153B4F8E" w14:textId="77777777" w:rsidR="000E1D44" w:rsidRPr="008E3199" w:rsidRDefault="000E1D44" w:rsidP="000E1D44">
            <w:pPr>
              <w:pStyle w:val="TextoDireita"/>
              <w:rPr>
                <w:noProof/>
                <w:lang w:val="pt-BR"/>
              </w:rPr>
            </w:pPr>
          </w:p>
        </w:tc>
      </w:tr>
      <w:tr w:rsidR="000E1D44" w:rsidRPr="008E3199" w14:paraId="7A73AD3A" w14:textId="77777777" w:rsidTr="00CC67FD">
        <w:trPr>
          <w:trHeight w:val="1604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6B955F0E" w14:textId="77777777"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727186010"/>
              <w:placeholder>
                <w:docPart w:val="12F4ED02C8CD45C494F0F180976FB6A0"/>
              </w:placeholder>
              <w:temporary/>
              <w:showingPlcHdr/>
              <w15:appearance w15:val="hidden"/>
              <w:text/>
            </w:sdtPr>
            <w:sdtEndPr/>
            <w:sdtContent>
              <w:p w14:paraId="5C6C862F" w14:textId="77777777" w:rsidR="0057534A" w:rsidRPr="008E3199" w:rsidRDefault="00A77921" w:rsidP="0057534A">
                <w:pPr>
                  <w:pStyle w:val="Ttulo2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Liderança</w:t>
                </w:r>
              </w:p>
            </w:sdtContent>
          </w:sdt>
          <w:p w14:paraId="108FDF3C" w14:textId="36B2C0C7" w:rsidR="000E1D44" w:rsidRPr="008E3199" w:rsidRDefault="002513BC" w:rsidP="000E1D44">
            <w:pPr>
              <w:pStyle w:val="TextoDireita"/>
              <w:rPr>
                <w:noProof/>
                <w:lang w:val="pt-BR"/>
              </w:rPr>
            </w:pPr>
            <w:r>
              <w:rPr>
                <w:noProof/>
                <w:w w:val="105"/>
                <w:lang w:val="pt-BR"/>
              </w:rPr>
              <w:t>Costumo ser o l</w:t>
            </w:r>
            <w:r w:rsidRPr="00294E31">
              <w:rPr>
                <w:noProof/>
                <w:w w:val="105"/>
                <w:lang w:val="pt-BR"/>
              </w:rPr>
              <w:t xml:space="preserve">ider em trabalhos escolares em grupo. </w:t>
            </w:r>
            <w:r>
              <w:rPr>
                <w:noProof/>
                <w:w w:val="105"/>
                <w:lang w:val="pt-BR"/>
              </w:rPr>
              <w:t>Sou L</w:t>
            </w:r>
            <w:r w:rsidRPr="00294E31">
              <w:rPr>
                <w:noProof/>
                <w:w w:val="105"/>
                <w:lang w:val="pt-BR"/>
              </w:rPr>
              <w:t>íder do meu grupo do</w:t>
            </w:r>
            <w:r>
              <w:rPr>
                <w:noProof/>
                <w:w w:val="105"/>
                <w:lang w:val="pt-BR"/>
              </w:rPr>
              <w:t xml:space="preserve"> projeto</w:t>
            </w:r>
            <w:r w:rsidRPr="00294E31">
              <w:rPr>
                <w:noProof/>
                <w:w w:val="105"/>
                <w:lang w:val="pt-BR"/>
              </w:rPr>
              <w:t xml:space="preserve"> Hackathon 2023. </w:t>
            </w:r>
          </w:p>
        </w:tc>
      </w:tr>
      <w:tr w:rsidR="000E1D44" w:rsidRPr="008E3199" w14:paraId="73039128" w14:textId="77777777" w:rsidTr="00CC67FD">
        <w:trPr>
          <w:trHeight w:val="149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42C97F42" w14:textId="77777777"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</w:tcBorders>
          </w:tcPr>
          <w:p w14:paraId="4723E41D" w14:textId="32E53959" w:rsidR="000E1D44" w:rsidRPr="008E3199" w:rsidRDefault="000E1D44" w:rsidP="00A77921">
            <w:pPr>
              <w:pStyle w:val="Ttulo2"/>
              <w:rPr>
                <w:noProof/>
                <w:lang w:val="pt-BR"/>
              </w:rPr>
            </w:pPr>
          </w:p>
          <w:p w14:paraId="46F2FDE8" w14:textId="071FCC6B" w:rsidR="000E1D44" w:rsidRPr="008E3199" w:rsidRDefault="000E1D44" w:rsidP="0057534A">
            <w:pPr>
              <w:pStyle w:val="TextoDireita"/>
              <w:rPr>
                <w:noProof/>
                <w:lang w:val="pt-BR"/>
              </w:rPr>
            </w:pPr>
          </w:p>
        </w:tc>
      </w:tr>
    </w:tbl>
    <w:p w14:paraId="6AE4B09A" w14:textId="77777777" w:rsidR="00C55D85" w:rsidRPr="008E3199" w:rsidRDefault="00C55D85">
      <w:pPr>
        <w:rPr>
          <w:noProof/>
          <w:lang w:val="pt-BR"/>
        </w:rPr>
      </w:pPr>
    </w:p>
    <w:sectPr w:rsidR="00C55D85" w:rsidRPr="008E3199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4F2D" w14:textId="77777777" w:rsidR="004557DC" w:rsidRDefault="004557DC" w:rsidP="00F316AD">
      <w:r>
        <w:separator/>
      </w:r>
    </w:p>
  </w:endnote>
  <w:endnote w:type="continuationSeparator" w:id="0">
    <w:p w14:paraId="011272BD" w14:textId="77777777" w:rsidR="004557DC" w:rsidRDefault="004557D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674D" w14:textId="77777777" w:rsidR="000E1D44" w:rsidRPr="00EB403B" w:rsidRDefault="000E1D44">
    <w:pPr>
      <w:pStyle w:val="Rodap"/>
      <w:rPr>
        <w:lang w:val="pt-BR"/>
      </w:rPr>
    </w:pPr>
    <w:r w:rsidRPr="00EB403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EE6F21" wp14:editId="592A1C47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tâ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E9BCC9" id="Retângulo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7F490" w14:textId="77777777" w:rsidR="004557DC" w:rsidRDefault="004557DC" w:rsidP="00F316AD">
      <w:r>
        <w:separator/>
      </w:r>
    </w:p>
  </w:footnote>
  <w:footnote w:type="continuationSeparator" w:id="0">
    <w:p w14:paraId="4526B353" w14:textId="77777777" w:rsidR="004557DC" w:rsidRDefault="004557D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2844D0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C4631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92376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0613A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D6B33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A52E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60064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7AB2E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383D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1E8C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63A4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0C12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205CE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6242220">
    <w:abstractNumId w:val="12"/>
  </w:num>
  <w:num w:numId="2" w16cid:durableId="864248308">
    <w:abstractNumId w:val="11"/>
  </w:num>
  <w:num w:numId="3" w16cid:durableId="2045010735">
    <w:abstractNumId w:val="10"/>
  </w:num>
  <w:num w:numId="4" w16cid:durableId="1979534706">
    <w:abstractNumId w:val="9"/>
  </w:num>
  <w:num w:numId="5" w16cid:durableId="1861819958">
    <w:abstractNumId w:val="7"/>
  </w:num>
  <w:num w:numId="6" w16cid:durableId="585190886">
    <w:abstractNumId w:val="6"/>
  </w:num>
  <w:num w:numId="7" w16cid:durableId="1310593345">
    <w:abstractNumId w:val="5"/>
  </w:num>
  <w:num w:numId="8" w16cid:durableId="303511661">
    <w:abstractNumId w:val="4"/>
  </w:num>
  <w:num w:numId="9" w16cid:durableId="896818133">
    <w:abstractNumId w:val="8"/>
  </w:num>
  <w:num w:numId="10" w16cid:durableId="30763658">
    <w:abstractNumId w:val="3"/>
  </w:num>
  <w:num w:numId="11" w16cid:durableId="11615880">
    <w:abstractNumId w:val="2"/>
  </w:num>
  <w:num w:numId="12" w16cid:durableId="1929846154">
    <w:abstractNumId w:val="1"/>
  </w:num>
  <w:num w:numId="13" w16cid:durableId="107119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DC"/>
    <w:rsid w:val="000B39A7"/>
    <w:rsid w:val="000E1D44"/>
    <w:rsid w:val="0016224E"/>
    <w:rsid w:val="001B60DC"/>
    <w:rsid w:val="001C16CC"/>
    <w:rsid w:val="0020696E"/>
    <w:rsid w:val="002356A2"/>
    <w:rsid w:val="002513BC"/>
    <w:rsid w:val="002D12DA"/>
    <w:rsid w:val="003019B2"/>
    <w:rsid w:val="0034688D"/>
    <w:rsid w:val="0040233B"/>
    <w:rsid w:val="004557DC"/>
    <w:rsid w:val="00511A6E"/>
    <w:rsid w:val="0057534A"/>
    <w:rsid w:val="00605A5B"/>
    <w:rsid w:val="006B3547"/>
    <w:rsid w:val="006C60E6"/>
    <w:rsid w:val="006E70D3"/>
    <w:rsid w:val="00712E4C"/>
    <w:rsid w:val="007B0F94"/>
    <w:rsid w:val="008E3199"/>
    <w:rsid w:val="00A77921"/>
    <w:rsid w:val="00B14DF7"/>
    <w:rsid w:val="00B575FB"/>
    <w:rsid w:val="00C1095A"/>
    <w:rsid w:val="00C55D85"/>
    <w:rsid w:val="00CA2273"/>
    <w:rsid w:val="00CC67FD"/>
    <w:rsid w:val="00CD50FD"/>
    <w:rsid w:val="00CD52FA"/>
    <w:rsid w:val="00D47124"/>
    <w:rsid w:val="00DD5D7B"/>
    <w:rsid w:val="00DE74FE"/>
    <w:rsid w:val="00E72182"/>
    <w:rsid w:val="00EB403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B35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B403B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EB403B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har"/>
    <w:uiPriority w:val="3"/>
    <w:qFormat/>
    <w:rsid w:val="00EB403B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EB403B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EB403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EB403B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EB403B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EB403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EB403B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EB403B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B403B"/>
    <w:rPr>
      <w:rFonts w:ascii="Arial" w:hAnsi="Arial" w:cs="Arial"/>
      <w:color w:val="000000" w:themeColor="text1"/>
    </w:rPr>
  </w:style>
  <w:style w:type="table" w:styleId="Tabelacomgrade">
    <w:name w:val="Table Grid"/>
    <w:basedOn w:val="Tabelanormal"/>
    <w:uiPriority w:val="39"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EB403B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har">
    <w:name w:val="Título Char"/>
    <w:basedOn w:val="Fontepargpadro"/>
    <w:link w:val="Ttulo"/>
    <w:rsid w:val="00EB403B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har"/>
    <w:uiPriority w:val="1"/>
    <w:qFormat/>
    <w:rsid w:val="00EB403B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har">
    <w:name w:val="Subtítulo Char"/>
    <w:basedOn w:val="Fontepargpadro"/>
    <w:link w:val="Subttulo"/>
    <w:uiPriority w:val="1"/>
    <w:rsid w:val="00EB403B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har">
    <w:name w:val="Título 1 Char"/>
    <w:basedOn w:val="Fontepargpadro"/>
    <w:link w:val="Ttulo1"/>
    <w:uiPriority w:val="2"/>
    <w:rsid w:val="00EB403B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Esquerda">
    <w:name w:val="TextoEsquerda"/>
    <w:basedOn w:val="Normal"/>
    <w:next w:val="Normal"/>
    <w:uiPriority w:val="4"/>
    <w:qFormat/>
    <w:rsid w:val="00EB403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har">
    <w:name w:val="Título 2 Char"/>
    <w:basedOn w:val="Fontepargpadro"/>
    <w:link w:val="Ttulo2"/>
    <w:uiPriority w:val="3"/>
    <w:rsid w:val="00EB403B"/>
    <w:rPr>
      <w:rFonts w:ascii="Georgia" w:hAnsi="Georgia" w:cs="Arial"/>
      <w:b/>
      <w:color w:val="648276" w:themeColor="accent5"/>
      <w:sz w:val="28"/>
    </w:rPr>
  </w:style>
  <w:style w:type="paragraph" w:customStyle="1" w:styleId="TextoPequeno">
    <w:name w:val="TextoPequeno"/>
    <w:basedOn w:val="Normal"/>
    <w:next w:val="Normal"/>
    <w:uiPriority w:val="6"/>
    <w:qFormat/>
    <w:rsid w:val="00EB403B"/>
    <w:rPr>
      <w:i/>
      <w:color w:val="404040" w:themeColor="text1" w:themeTint="BF"/>
      <w:sz w:val="20"/>
    </w:rPr>
  </w:style>
  <w:style w:type="paragraph" w:customStyle="1" w:styleId="TextoDireita">
    <w:name w:val="TextoDireita"/>
    <w:basedOn w:val="Normal"/>
    <w:next w:val="Normal"/>
    <w:uiPriority w:val="5"/>
    <w:qFormat/>
    <w:rsid w:val="00EB403B"/>
    <w:pPr>
      <w:spacing w:line="288" w:lineRule="auto"/>
    </w:pPr>
    <w:rPr>
      <w:color w:val="404040" w:themeColor="text1" w:themeTint="BF"/>
      <w:sz w:val="22"/>
    </w:rPr>
  </w:style>
  <w:style w:type="character" w:styleId="TextodoEspaoReservado">
    <w:name w:val="Placeholder Text"/>
    <w:basedOn w:val="Fontepargpadro"/>
    <w:uiPriority w:val="99"/>
    <w:semiHidden/>
    <w:rsid w:val="00EB403B"/>
    <w:rPr>
      <w:rFonts w:ascii="Arial" w:hAnsi="Arial" w:cs="Arial"/>
      <w:color w:val="808080"/>
    </w:rPr>
  </w:style>
  <w:style w:type="character" w:styleId="nfase">
    <w:name w:val="Emphasis"/>
    <w:uiPriority w:val="20"/>
    <w:qFormat/>
    <w:rsid w:val="00CC67FD"/>
    <w:rPr>
      <w:rFonts w:ascii="Georgia" w:hAnsi="Georgia" w:cs="Arial"/>
      <w:color w:val="648276" w:themeColor="accent5"/>
    </w:rPr>
  </w:style>
  <w:style w:type="numbering" w:styleId="111111">
    <w:name w:val="Outline List 2"/>
    <w:basedOn w:val="Semlista"/>
    <w:uiPriority w:val="99"/>
    <w:semiHidden/>
    <w:unhideWhenUsed/>
    <w:rsid w:val="00EB403B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EB403B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03B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03B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03B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03B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03B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EB403B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403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03B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EB403B"/>
  </w:style>
  <w:style w:type="paragraph" w:styleId="Textoembloco">
    <w:name w:val="Block Text"/>
    <w:basedOn w:val="Normal"/>
    <w:uiPriority w:val="99"/>
    <w:semiHidden/>
    <w:unhideWhenUsed/>
    <w:rsid w:val="00EB403B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B403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B403B"/>
    <w:rPr>
      <w:rFonts w:ascii="Arial" w:hAnsi="Arial" w:cs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B403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B403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EB403B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B403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EB403B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B403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B403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qFormat/>
    <w:rsid w:val="00EB403B"/>
    <w:rPr>
      <w:rFonts w:ascii="Arial" w:hAnsi="Arial" w:cs="Arial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403B"/>
    <w:pPr>
      <w:spacing w:after="200"/>
    </w:pPr>
    <w:rPr>
      <w:i/>
      <w:iCs/>
      <w:color w:val="775F55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EB403B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EB403B"/>
    <w:rPr>
      <w:rFonts w:ascii="Arial" w:hAnsi="Arial" w:cs="Arial"/>
      <w:color w:val="000000" w:themeColor="text1"/>
    </w:rPr>
  </w:style>
  <w:style w:type="table" w:styleId="GradeColorida">
    <w:name w:val="Colorful Grid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EB403B"/>
    <w:rPr>
      <w:rFonts w:ascii="Arial" w:hAnsi="Arial" w:cs="Arial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403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40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403B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EB403B"/>
  </w:style>
  <w:style w:type="character" w:customStyle="1" w:styleId="DataChar">
    <w:name w:val="Data Char"/>
    <w:basedOn w:val="Fontepargpadro"/>
    <w:link w:val="Data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B403B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B403B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EB403B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Refdenotadefim">
    <w:name w:val="end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B403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EB403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etente">
    <w:name w:val="envelope return"/>
    <w:basedOn w:val="Normal"/>
    <w:uiPriority w:val="99"/>
    <w:semiHidden/>
    <w:unhideWhenUsed/>
    <w:rsid w:val="00EB403B"/>
    <w:rPr>
      <w:rFonts w:ascii="Georgia" w:eastAsiaTheme="majorEastAsia" w:hAnsi="Georg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403B"/>
    <w:rPr>
      <w:rFonts w:ascii="Arial" w:hAnsi="Arial" w:cs="Arial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03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EB403B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EB403B"/>
    <w:rPr>
      <w:rFonts w:ascii="Arial" w:hAnsi="Arial" w:cs="Arial"/>
      <w:i/>
      <w:iCs/>
      <w:color w:val="000000" w:themeColor="text1"/>
    </w:rPr>
  </w:style>
  <w:style w:type="character" w:styleId="CitaoHTML">
    <w:name w:val="HTML Cit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CdigoHTML">
    <w:name w:val="HTML Code"/>
    <w:basedOn w:val="Fontepargpadro"/>
    <w:uiPriority w:val="99"/>
    <w:semiHidden/>
    <w:unhideWhenUsed/>
    <w:rsid w:val="00EB403B"/>
    <w:rPr>
      <w:rFonts w:ascii="Consolas" w:hAnsi="Consolas" w:cs="Arial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EB403B"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semiHidden/>
    <w:unhideWhenUsed/>
    <w:rsid w:val="00EB403B"/>
    <w:rPr>
      <w:rFonts w:ascii="Arial" w:hAnsi="Arial" w:cs="Arial"/>
      <w:color w:val="F7B61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B403B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EB403B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EB403B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EB403B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EB403B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EB403B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EB403B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EB403B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EB403B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EB403B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EB403B"/>
    <w:rPr>
      <w:rFonts w:ascii="Arial" w:hAnsi="Arial" w:cs="Arial"/>
      <w:i/>
      <w:iCs/>
      <w:color w:val="3038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EB403B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EB403B"/>
    <w:rPr>
      <w:rFonts w:ascii="Arial" w:hAnsi="Arial" w:cs="Arial"/>
      <w:i/>
      <w:iCs/>
      <w:color w:val="303848" w:themeColor="accent1"/>
    </w:rPr>
  </w:style>
  <w:style w:type="character" w:styleId="RefernciaIntensa">
    <w:name w:val="Intense Reference"/>
    <w:basedOn w:val="Fontepargpadro"/>
    <w:uiPriority w:val="32"/>
    <w:semiHidden/>
    <w:qFormat/>
    <w:rsid w:val="00EB403B"/>
    <w:rPr>
      <w:rFonts w:ascii="Arial" w:hAnsi="Arial" w:cs="Arial"/>
      <w:b/>
      <w:bCs/>
      <w:smallCaps/>
      <w:color w:val="303848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EB40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EB403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B403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B403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B403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B403B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EB403B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EB403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EB403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EB403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EB403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EB403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EB403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EB403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EB403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EB403B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EB403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EB403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EB403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EB403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EB403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EB403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EB4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EB4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EB403B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emEspaamento">
    <w:name w:val="No Spacing"/>
    <w:uiPriority w:val="1"/>
    <w:semiHidden/>
    <w:qFormat/>
    <w:rsid w:val="00EB403B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B403B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EB403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EB403B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EB403B"/>
    <w:rPr>
      <w:rFonts w:ascii="Arial" w:hAnsi="Arial" w:cs="Arial"/>
    </w:rPr>
  </w:style>
  <w:style w:type="table" w:styleId="SimplesTabela1">
    <w:name w:val="Plain Table 1"/>
    <w:basedOn w:val="Tabelanormal"/>
    <w:uiPriority w:val="41"/>
    <w:rsid w:val="00EB40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EB40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EB40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40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B40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B403B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B403B"/>
    <w:rPr>
      <w:rFonts w:ascii="Consolas" w:hAnsi="Consolas" w:cs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EB40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EB403B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EB403B"/>
  </w:style>
  <w:style w:type="character" w:customStyle="1" w:styleId="SaudaoChar">
    <w:name w:val="Saudação Char"/>
    <w:basedOn w:val="Fontepargpadro"/>
    <w:link w:val="Sauda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EB403B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Hiperlinkinteligente">
    <w:name w:val="Smart Hyperlink"/>
    <w:basedOn w:val="Fontepargpadro"/>
    <w:uiPriority w:val="99"/>
    <w:semiHidden/>
    <w:unhideWhenUsed/>
    <w:rsid w:val="00EB403B"/>
    <w:rPr>
      <w:rFonts w:ascii="Arial" w:hAnsi="Arial" w:cs="Arial"/>
      <w:u w:val="dotted"/>
    </w:rPr>
  </w:style>
  <w:style w:type="character" w:styleId="Forte">
    <w:name w:val="Strong"/>
    <w:basedOn w:val="Fontepargpadro"/>
    <w:uiPriority w:val="22"/>
    <w:semiHidden/>
    <w:qFormat/>
    <w:rsid w:val="00EB403B"/>
    <w:rPr>
      <w:rFonts w:ascii="Arial" w:hAnsi="Arial" w:cs="Arial"/>
      <w:b/>
      <w:bCs/>
    </w:rPr>
  </w:style>
  <w:style w:type="character" w:styleId="nfaseSutil">
    <w:name w:val="Subtle Emphasis"/>
    <w:basedOn w:val="Fontepargpadro"/>
    <w:uiPriority w:val="19"/>
    <w:semiHidden/>
    <w:qFormat/>
    <w:rsid w:val="00EB403B"/>
    <w:rPr>
      <w:rFonts w:ascii="Arial" w:hAnsi="Arial" w:cs="Arial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EB403B"/>
    <w:rPr>
      <w:rFonts w:ascii="Arial" w:hAnsi="Arial" w:cs="Arial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EB403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EB403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EB403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EB403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EB403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EB403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EB40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EB403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EB403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EB403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EB403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EB403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EB403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EB403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EB403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EB40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EB403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EB403B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B403B"/>
  </w:style>
  <w:style w:type="table" w:styleId="Tabelaprofissional">
    <w:name w:val="Table Professional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EB40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EB403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EB403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EB403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EB403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EB403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EB403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EB403B"/>
    <w:pPr>
      <w:spacing w:before="120"/>
    </w:pPr>
    <w:rPr>
      <w:rFonts w:ascii="Georgia" w:eastAsiaTheme="majorEastAsia" w:hAnsi="Georg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B403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EB403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B403B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B403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B403B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B403B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B403B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EB403B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B403B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403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EB403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r\AppData\Roaming\Microsoft\Templates\Curr&#237;culo%20b&#225;s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8BCA6619A14694905B7BF82E3CC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F3556-D000-45C8-881D-1B91B153BEED}"/>
      </w:docPartPr>
      <w:docPartBody>
        <w:p w:rsidR="00AC4B86" w:rsidRDefault="00AC4B86">
          <w:pPr>
            <w:pStyle w:val="748BCA6619A14694905B7BF82E3CC6BF"/>
          </w:pPr>
          <w:r w:rsidRPr="008E3199">
            <w:rPr>
              <w:noProof/>
              <w:lang w:bidi="pt-BR"/>
            </w:rPr>
            <w:t>Contato</w:t>
          </w:r>
        </w:p>
      </w:docPartBody>
    </w:docPart>
    <w:docPart>
      <w:docPartPr>
        <w:name w:val="6DD62B728DDA4F7183C635A11B9AB5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7FCFD-1679-425F-BC85-DFD4F92B4FCC}"/>
      </w:docPartPr>
      <w:docPartBody>
        <w:p w:rsidR="00AC4B86" w:rsidRDefault="00AC4B86">
          <w:pPr>
            <w:pStyle w:val="6DD62B728DDA4F7183C635A11B9AB523"/>
          </w:pPr>
          <w:r w:rsidRPr="008E3199">
            <w:rPr>
              <w:noProof/>
              <w:lang w:bidi="pt-BR"/>
            </w:rPr>
            <w:t>Objetivo</w:t>
          </w:r>
        </w:p>
      </w:docPartBody>
    </w:docPart>
    <w:docPart>
      <w:docPartPr>
        <w:name w:val="19065B6A54A44C70B1F388436ED1B5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B745A-5C95-406E-8794-12BDFAA7EFC4}"/>
      </w:docPartPr>
      <w:docPartBody>
        <w:p w:rsidR="00AC4B86" w:rsidRDefault="00AC4B86">
          <w:pPr>
            <w:pStyle w:val="19065B6A54A44C70B1F388436ED1B56E"/>
          </w:pPr>
          <w:r w:rsidRPr="008E3199">
            <w:rPr>
              <w:noProof/>
              <w:lang w:bidi="pt-BR"/>
            </w:rPr>
            <w:t>Escolaridade</w:t>
          </w:r>
        </w:p>
      </w:docPartBody>
    </w:docPart>
    <w:docPart>
      <w:docPartPr>
        <w:name w:val="904FE733412E4A9982E6350670C4F6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B632D1-35B2-4C78-AA4E-A1DCA5C12722}"/>
      </w:docPartPr>
      <w:docPartBody>
        <w:p w:rsidR="00AC4B86" w:rsidRDefault="00AC4B86">
          <w:pPr>
            <w:pStyle w:val="904FE733412E4A9982E6350670C4F663"/>
          </w:pPr>
          <w:r w:rsidRPr="008E3199">
            <w:rPr>
              <w:noProof/>
              <w:lang w:bidi="pt-BR"/>
            </w:rPr>
            <w:t>Experiência</w:t>
          </w:r>
        </w:p>
      </w:docPartBody>
    </w:docPart>
    <w:docPart>
      <w:docPartPr>
        <w:name w:val="D8BB55AB5F474DD6B20DD342C47C98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EDC43-C5CD-422A-8172-5F9C6BF9FDE7}"/>
      </w:docPartPr>
      <w:docPartBody>
        <w:p w:rsidR="00AC4B86" w:rsidRDefault="00AC4B86">
          <w:pPr>
            <w:pStyle w:val="D8BB55AB5F474DD6B20DD342C47C9897"/>
          </w:pPr>
          <w:r w:rsidRPr="008E3199">
            <w:rPr>
              <w:noProof/>
              <w:lang w:bidi="pt-BR"/>
            </w:rPr>
            <w:t>Habilidades Principais</w:t>
          </w:r>
        </w:p>
      </w:docPartBody>
    </w:docPart>
    <w:docPart>
      <w:docPartPr>
        <w:name w:val="1729952EF45343B2A5630BC0105B70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8F03EE-EDED-4A0A-A8FE-3F5EC15C77C7}"/>
      </w:docPartPr>
      <w:docPartBody>
        <w:p w:rsidR="00AC4B86" w:rsidRDefault="00AC4B86">
          <w:pPr>
            <w:pStyle w:val="1729952EF45343B2A5630BC0105B7014"/>
          </w:pPr>
          <w:r w:rsidRPr="008E3199">
            <w:rPr>
              <w:noProof/>
              <w:lang w:bidi="pt-BR"/>
            </w:rPr>
            <w:t>Comunicação</w:t>
          </w:r>
        </w:p>
      </w:docPartBody>
    </w:docPart>
    <w:docPart>
      <w:docPartPr>
        <w:name w:val="12F4ED02C8CD45C494F0F180976FB6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93FFB-6F6E-4256-A08F-DCD900C2DCBD}"/>
      </w:docPartPr>
      <w:docPartBody>
        <w:p w:rsidR="00AC4B86" w:rsidRDefault="00AC4B86">
          <w:pPr>
            <w:pStyle w:val="12F4ED02C8CD45C494F0F180976FB6A0"/>
          </w:pPr>
          <w:r w:rsidRPr="008E3199">
            <w:rPr>
              <w:noProof/>
              <w:lang w:bidi="pt-BR"/>
            </w:rPr>
            <w:t>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86"/>
    <w:rsid w:val="00AC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748BCA6619A14694905B7BF82E3CC6BF">
    <w:name w:val="748BCA6619A14694905B7BF82E3CC6BF"/>
  </w:style>
  <w:style w:type="paragraph" w:customStyle="1" w:styleId="6DD62B728DDA4F7183C635A11B9AB523">
    <w:name w:val="6DD62B728DDA4F7183C635A11B9AB523"/>
  </w:style>
  <w:style w:type="paragraph" w:customStyle="1" w:styleId="19065B6A54A44C70B1F388436ED1B56E">
    <w:name w:val="19065B6A54A44C70B1F388436ED1B56E"/>
  </w:style>
  <w:style w:type="paragraph" w:customStyle="1" w:styleId="904FE733412E4A9982E6350670C4F663">
    <w:name w:val="904FE733412E4A9982E6350670C4F663"/>
  </w:style>
  <w:style w:type="paragraph" w:customStyle="1" w:styleId="D8BB55AB5F474DD6B20DD342C47C9897">
    <w:name w:val="D8BB55AB5F474DD6B20DD342C47C9897"/>
  </w:style>
  <w:style w:type="paragraph" w:customStyle="1" w:styleId="1729952EF45343B2A5630BC0105B7014">
    <w:name w:val="1729952EF45343B2A5630BC0105B7014"/>
  </w:style>
  <w:style w:type="paragraph" w:customStyle="1" w:styleId="12F4ED02C8CD45C494F0F180976FB6A0">
    <w:name w:val="12F4ED02C8CD45C494F0F180976FB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moderno.dotx</Template>
  <TotalTime>0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2023-04-15T13:32:00Z</dcterms:created>
  <dcterms:modified xsi:type="dcterms:W3CDTF">2023-04-18T13:02:00Z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